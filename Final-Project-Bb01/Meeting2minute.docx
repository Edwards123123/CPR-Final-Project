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B4583" w:rsidR="00560F76" w:rsidP="00BB4583" w:rsidRDefault="00000000" w14:paraId="75EBB583" w14:textId="4C50943B">
      <w:pPr>
        <w:pStyle w:val="Title"/>
      </w:pPr>
      <w:sdt>
        <w:sdtPr>
          <w:id w:val="-1664542005"/>
          <w:placeholder>
            <w:docPart w:val="6DA91B6AB35C4BF8B3E97DB8F0B2BAD4"/>
          </w:placeholder>
          <w15:appearance w15:val="hidden"/>
        </w:sdtPr>
        <w:sdtContent>
          <w:r w:rsidR="004E05DF">
            <w:t>CPR project meeting</w:t>
          </w:r>
        </w:sdtContent>
      </w:sdt>
      <w:r w:rsidRPr="00BB4583" w:rsidR="00E16B6E">
        <w:t xml:space="preserve"> </w:t>
      </w:r>
    </w:p>
    <w:p w:rsidRPr="00E16B6E" w:rsidR="00DC5CA9" w:rsidP="00E16B6E" w:rsidRDefault="00000000" w14:paraId="6E9F682F" w14:textId="12D26820">
      <w:pPr>
        <w:pStyle w:val="Details"/>
      </w:pPr>
      <w:sdt>
        <w:sdtPr>
          <w:id w:val="1138923361"/>
          <w:placeholder>
            <w:docPart w:val="8BBBE88F2E3C42C0BA432FECC97F31D7"/>
          </w:placeholder>
          <w:showingPlcHdr/>
          <w15:appearance w15:val="hidden"/>
        </w:sdtPr>
        <w:sdtContent>
          <w:r w:rsidRPr="004E05DF" w:rsidR="00E16B6E">
            <w:rPr>
              <w:rStyle w:val="Emphasis"/>
              <w:color w:val="52A6C9" w:themeColor="accent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t>Date:</w:t>
          </w:r>
        </w:sdtContent>
      </w:sdt>
      <w:r w:rsidRPr="00E16B6E" w:rsidR="00E16B6E">
        <w:t xml:space="preserve"> </w:t>
      </w:r>
      <w:sdt>
        <w:sdtPr>
          <w:id w:val="-1050615190"/>
          <w:placeholder>
            <w:docPart w:val="1C23C68AC1214F54802EB8F531437322"/>
          </w:placeholder>
          <w15:appearance w15:val="hidden"/>
        </w:sdtPr>
        <w:sdtContent>
          <w:r w:rsidR="004E05DF">
            <w:t>April 9, 2023</w:t>
          </w:r>
        </w:sdtContent>
      </w:sdt>
    </w:p>
    <w:p w:rsidRPr="00E16B6E" w:rsidR="00DC5CA9" w:rsidP="00E16B6E" w:rsidRDefault="00000000" w14:paraId="746CCE2E" w14:textId="722BD455">
      <w:pPr>
        <w:pStyle w:val="Details"/>
      </w:pPr>
      <w:sdt>
        <w:sdtPr>
          <w:id w:val="-1581450742"/>
          <w:placeholder>
            <w:docPart w:val="8AB62C41BFA0448A8C73D6225D7BF9D6"/>
          </w:placeholder>
          <w:showingPlcHdr/>
          <w15:appearance w15:val="hidden"/>
        </w:sdtPr>
        <w:sdtContent>
          <w:r w:rsidRPr="004E05DF" w:rsidR="00E16B6E">
            <w:rPr>
              <w:rStyle w:val="Emphasis"/>
              <w:color w:val="52A6C9" w:themeColor="accent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t>Time:</w:t>
          </w:r>
        </w:sdtContent>
      </w:sdt>
      <w:r w:rsidRPr="00E16B6E" w:rsidR="00E16B6E">
        <w:t xml:space="preserve"> </w:t>
      </w:r>
      <w:sdt>
        <w:sdtPr>
          <w:id w:val="1450813038"/>
          <w:placeholder>
            <w:docPart w:val="14E78B063EAB4BD6994B382D47FDE5E2"/>
          </w:placeholder>
          <w15:appearance w15:val="hidden"/>
        </w:sdtPr>
        <w:sdtContent>
          <w:r w:rsidR="004E05DF">
            <w:t>13:00</w:t>
          </w:r>
        </w:sdtContent>
      </w:sdt>
    </w:p>
    <w:p w:rsidRPr="00E16B6E" w:rsidR="00DC5CA9" w:rsidP="00E16B6E" w:rsidRDefault="00000000" w14:paraId="0D2EA556" w14:textId="41A04AE1">
      <w:pPr>
        <w:pStyle w:val="Details"/>
      </w:pPr>
      <w:sdt>
        <w:sdtPr>
          <w:id w:val="-2135779613"/>
          <w:placeholder>
            <w:docPart w:val="C70046D84F4D4C0E9309EA9655C06180"/>
          </w:placeholder>
          <w15:appearance w15:val="hidden"/>
        </w:sdtPr>
        <w:sdtContent>
          <w:sdt>
            <w:sdtPr>
              <w:id w:val="1551340481"/>
              <w:placeholder>
                <w:docPart w:val="F45D059A42C24F87817DDC6D454CAF51"/>
              </w:placeholder>
              <w15:appearance w15:val="hidden"/>
            </w:sdtPr>
            <w:sdtContent>
              <w:r w:rsidRPr="004E05DF" w:rsidR="004E05DF">
                <w:rPr>
                  <w:rFonts w:asciiTheme="majorHAnsi" w:hAnsiTheme="majorHAnsi"/>
                  <w:b/>
                  <w:color w:val="52A6C9" w:themeColor="accent4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Location</w:t>
              </w:r>
              <w:r w:rsidR="004E05DF">
                <w:t xml:space="preserve">: </w:t>
              </w:r>
            </w:sdtContent>
          </w:sdt>
        </w:sdtContent>
      </w:sdt>
      <w:r w:rsidRPr="00E16B6E" w:rsidR="00E16B6E">
        <w:t xml:space="preserve"> </w:t>
      </w:r>
      <w:sdt>
        <w:sdtPr>
          <w:id w:val="-1312101529"/>
          <w:placeholder>
            <w:docPart w:val="D52CA53354EB4FD3AFC186525C6EA597"/>
          </w:placeholder>
          <w15:appearance w15:val="hidden"/>
        </w:sdtPr>
        <w:sdtContent>
          <w:r w:rsidR="004E05DF">
            <w:t>Online via Microsoft Teams</w:t>
          </w:r>
        </w:sdtContent>
      </w:sdt>
    </w:p>
    <w:p w:rsidRPr="00F31F51" w:rsidR="00CA6B4F" w:rsidP="00F31F51" w:rsidRDefault="00000000" w14:paraId="51899A00" w14:textId="77777777">
      <w:pPr>
        <w:pStyle w:val="Heading1"/>
      </w:pPr>
      <w:sdt>
        <w:sdtPr>
          <w:id w:val="-235022037"/>
          <w:placeholder>
            <w:docPart w:val="059A91024502471F9F7A8C3FE7B819E2"/>
          </w:placeholder>
          <w:showingPlcHdr/>
          <w15:appearance w15:val="hidden"/>
        </w:sdtPr>
        <w:sdtContent>
          <w:bookmarkStart w:name="_Hlk121143983" w:id="0"/>
          <w:r w:rsidRPr="00E16B6E" w:rsidR="00E16B6E">
            <w:t>In attendance</w:t>
          </w:r>
          <w:bookmarkEnd w:id="0"/>
        </w:sdtContent>
      </w:sdt>
      <w:r w:rsidR="00E16B6E">
        <w:t xml:space="preserve"> </w:t>
      </w:r>
    </w:p>
    <w:p w:rsidRPr="00CA6B4F" w:rsidR="00CA6B4F" w:rsidP="00B147EA" w:rsidRDefault="00000000" w14:paraId="26E5CFF6" w14:textId="2111F27E">
      <w:sdt>
        <w:sdtPr>
          <w:id w:val="-1864816672"/>
          <w:placeholder>
            <w:docPart w:val="8A7E5FD61C2448CE9CE22A1D7924BF2B"/>
          </w:placeholder>
          <w15:appearance w15:val="hidden"/>
        </w:sdtPr>
        <w:sdtContent>
          <w:sdt>
            <w:sdtPr>
              <w:id w:val="1737441903"/>
              <w:placeholder>
                <w:docPart w:val="E959AD6691C44116B33DF9CD4A9AAC6D"/>
              </w:placeholder>
              <w15:appearance w15:val="hidden"/>
            </w:sdtPr>
            <w:sdtContent>
              <w:r w:rsidR="004E05DF">
                <w:t>Ken Kuo,</w:t>
              </w:r>
              <w:r w:rsidRPr="00287292" w:rsidR="004E05DF">
                <w:rPr>
                  <w:rStyle w:val="Title"/>
                </w:rPr>
                <w:t xml:space="preserve"> </w:t>
              </w:r>
              <w:r w:rsidR="004E05DF">
                <w:rPr>
                  <w:rStyle w:val="ui-provider"/>
                </w:rPr>
                <w:t xml:space="preserve">Gabriela Gomez Lopez, Edwards Josue Ortega Gonzalez, </w:t>
              </w:r>
              <w:proofErr w:type="spellStart"/>
              <w:r w:rsidR="004E05DF">
                <w:rPr>
                  <w:rStyle w:val="ui-provider"/>
                </w:rPr>
                <w:t>Jorel</w:t>
              </w:r>
              <w:proofErr w:type="spellEnd"/>
              <w:r w:rsidR="004E05DF">
                <w:rPr>
                  <w:rStyle w:val="ui-provider"/>
                </w:rPr>
                <w:t xml:space="preserve"> </w:t>
              </w:r>
              <w:proofErr w:type="spellStart"/>
              <w:r w:rsidR="004E05DF">
                <w:rPr>
                  <w:rStyle w:val="ui-provider"/>
                </w:rPr>
                <w:t>Rutger</w:t>
              </w:r>
              <w:proofErr w:type="spellEnd"/>
            </w:sdtContent>
          </w:sdt>
        </w:sdtContent>
      </w:sdt>
      <w:r w:rsidR="004E05DF">
        <w:t>.</w:t>
      </w:r>
    </w:p>
    <w:p w:rsidRPr="00F31F51" w:rsidR="00CA6B4F" w:rsidP="00F31F51" w:rsidRDefault="00000000" w14:paraId="5967E1AA" w14:textId="77777777">
      <w:pPr>
        <w:pStyle w:val="Heading1"/>
      </w:pPr>
      <w:sdt>
        <w:sdtPr>
          <w:id w:val="-2040425833"/>
          <w:placeholder>
            <w:docPart w:val="ED402EBB691A4E3CB3DE4A8815F928B7"/>
          </w:placeholder>
          <w:showingPlcHdr/>
          <w15:appearance w15:val="hidden"/>
        </w:sdtPr>
        <w:sdtContent>
          <w:r w:rsidRPr="00E16B6E" w:rsidR="00E16B6E">
            <w:t>Approval of minutes</w:t>
          </w:r>
        </w:sdtContent>
      </w:sdt>
      <w:r w:rsidR="00E16B6E">
        <w:t xml:space="preserve"> </w:t>
      </w:r>
    </w:p>
    <w:p w:rsidRPr="00CA6B4F" w:rsidR="00CA6B4F" w:rsidP="00B147EA" w:rsidRDefault="00000000" w14:paraId="014913AC" w14:textId="0EF4511F">
      <w:sdt>
        <w:sdtPr>
          <w:id w:val="908823039"/>
          <w15:appearance w15:val="hidden"/>
          <w:placeholder>
            <w:docPart w:val="C78B8D2FDABF47EE9CDB22D0EC912114"/>
          </w:placeholder>
        </w:sdtPr>
        <w:sdtContent>
          <w:r w:rsidR="004E05DF">
            <w:rPr/>
            <w:t xml:space="preserve">The minutes </w:t>
          </w:r>
          <w:r w:rsidR="004E05DF">
            <w:rPr/>
            <w:t>were read</w:t>
          </w:r>
          <w:r w:rsidR="004E05DF">
            <w:rPr/>
            <w:t xml:space="preserve"> and </w:t>
          </w:r>
          <w:r w:rsidR="4B1D0C72">
            <w:rPr/>
            <w:t>approved</w:t>
          </w:r>
          <w:r w:rsidR="004E05DF">
            <w:rPr/>
            <w:t xml:space="preserve"> by</w:t>
          </w:r>
          <w:r w:rsidR="00A06316">
            <w:rPr/>
            <w:t xml:space="preserve"> </w:t>
          </w:r>
          <w:sdt>
            <w:sdtPr>
              <w:id w:val="253731835"/>
              <w15:appearance w15:val="hidden"/>
              <w:placeholder>
                <w:docPart w:val="1F4547CCF614488EB4A941A4442F0A24"/>
              </w:placeholder>
            </w:sdtPr>
            <w:sdtContent>
              <w:sdt>
                <w:sdtPr>
                  <w:id w:val="1185721795"/>
                  <w15:appearance w15:val="hidden"/>
                  <w:placeholder>
                    <w:docPart w:val="E71A693710414269A8C5F1C7ED4968B8"/>
                  </w:placeholder>
                </w:sdtPr>
                <w:sdtContent>
                  <w:r w:rsidR="00A06316">
                    <w:rPr/>
                    <w:t>Ken Kuo,</w:t>
                  </w:r>
                  <w:r w:rsidRPr="5BC28589" w:rsidR="00A06316">
                    <w:rPr>
                      <w:rStyle w:val="Title"/>
                    </w:rPr>
                    <w:t xml:space="preserve"> </w:t>
                  </w:r>
                  <w:r w:rsidRPr="5BC28589" w:rsidR="00A06316">
                    <w:rPr>
                      <w:rStyle w:val="ui-provider"/>
                    </w:rPr>
                    <w:t xml:space="preserve">Gabriela Gomez Lopez, Edwards Josue Ortega Gonzalez, </w:t>
                  </w:r>
                  <w:r w:rsidRPr="5BC28589" w:rsidR="00136FAC">
                    <w:rPr>
                      <w:rStyle w:val="ui-provider"/>
                    </w:rPr>
                    <w:t xml:space="preserve">and </w:t>
                  </w:r>
                  <w:r w:rsidRPr="5BC28589" w:rsidR="00A06316">
                    <w:rPr>
                      <w:rStyle w:val="ui-provider"/>
                    </w:rPr>
                    <w:t>Jorel</w:t>
                  </w:r>
                  <w:r w:rsidRPr="5BC28589" w:rsidR="00A06316">
                    <w:rPr>
                      <w:rStyle w:val="ui-provider"/>
                    </w:rPr>
                    <w:t xml:space="preserve"> </w:t>
                  </w:r>
                  <w:r w:rsidRPr="5BC28589" w:rsidR="00A06316">
                    <w:rPr>
                      <w:rStyle w:val="ui-provider"/>
                    </w:rPr>
                    <w:t>Rutger</w:t>
                  </w:r>
                </w:sdtContent>
              </w:sdt>
            </w:sdtContent>
          </w:sdt>
          <w:r w:rsidR="00A06316">
            <w:rPr/>
            <w:t xml:space="preserve"> </w:t>
          </w:r>
          <w:r w:rsidR="00136FAC">
            <w:rPr/>
            <w:t>from</w:t>
          </w:r>
          <w:r w:rsidR="004E05DF">
            <w:rPr/>
            <w:t xml:space="preserve"> the April 2</w:t>
          </w:r>
          <w:r w:rsidRPr="5BC28589" w:rsidR="004E05DF">
            <w:rPr>
              <w:vertAlign w:val="superscript"/>
            </w:rPr>
            <w:t>nd</w:t>
          </w:r>
          <w:r w:rsidR="004E05DF">
            <w:rPr/>
            <w:t xml:space="preserve"> meeting.</w:t>
          </w:r>
        </w:sdtContent>
      </w:sdt>
      <w:r w:rsidR="00E16B6E">
        <w:rPr/>
        <w:t xml:space="preserve"> </w:t>
      </w:r>
      <w:proofErr w:type="gramStart"/>
      <w:proofErr w:type="gramEnd"/>
      <w:proofErr w:type="spellStart"/>
      <w:proofErr w:type="spellEnd"/>
      <w:proofErr w:type="spellStart"/>
      <w:proofErr w:type="spellEnd"/>
    </w:p>
    <w:p w:rsidR="00CA6B4F" w:rsidP="00F31F51" w:rsidRDefault="004E05DF" w14:paraId="6B8469F3" w14:textId="70F752EF">
      <w:pPr>
        <w:pStyle w:val="Heading1"/>
      </w:pPr>
      <w:r>
        <w:t>Agenda items</w:t>
      </w:r>
    </w:p>
    <w:p w:rsidR="004E05DF" w:rsidP="004E05DF" w:rsidRDefault="004E05DF" w14:paraId="2E7E5BD9" w14:textId="348E0887">
      <w:pPr>
        <w:pStyle w:val="ListParagraph"/>
        <w:numPr>
          <w:ilvl w:val="0"/>
          <w:numId w:val="4"/>
        </w:numPr>
      </w:pPr>
      <w:r>
        <w:t>Understand the purpose of the project.</w:t>
      </w:r>
    </w:p>
    <w:p w:rsidR="004E05DF" w:rsidP="004E05DF" w:rsidRDefault="004E05DF" w14:paraId="6312F690" w14:textId="694B9EA4">
      <w:pPr>
        <w:pStyle w:val="ListParagraph"/>
        <w:numPr>
          <w:ilvl w:val="0"/>
          <w:numId w:val="4"/>
        </w:numPr>
      </w:pPr>
      <w:r>
        <w:t xml:space="preserve">Understand </w:t>
      </w:r>
      <w:r>
        <w:t>each and everyone’s tasks and deadlines.</w:t>
      </w:r>
    </w:p>
    <w:p w:rsidR="004E05DF" w:rsidP="004E05DF" w:rsidRDefault="004E05DF" w14:paraId="77AE0F3A" w14:textId="77DFC035">
      <w:pPr>
        <w:pStyle w:val="ListParagraph"/>
        <w:numPr>
          <w:ilvl w:val="0"/>
          <w:numId w:val="4"/>
        </w:numPr>
      </w:pPr>
      <w:r>
        <w:t xml:space="preserve">Decide the group leader for </w:t>
      </w:r>
      <w:r w:rsidR="00174C6E">
        <w:t>submission.</w:t>
      </w:r>
      <w:r>
        <w:t xml:space="preserve"> </w:t>
      </w:r>
    </w:p>
    <w:p w:rsidRPr="004E05DF" w:rsidR="004114D9" w:rsidP="004E05DF" w:rsidRDefault="004114D9" w14:paraId="393D5E01" w14:textId="052C943C">
      <w:pPr>
        <w:pStyle w:val="ListParagraph"/>
        <w:numPr>
          <w:ilvl w:val="0"/>
          <w:numId w:val="4"/>
        </w:numPr>
      </w:pPr>
      <w:r>
        <w:t xml:space="preserve">Discuss dates and time of future </w:t>
      </w:r>
      <w:r w:rsidR="00136FAC">
        <w:t>meetings</w:t>
      </w:r>
      <w:r>
        <w:t xml:space="preserve"> if </w:t>
      </w:r>
      <w:r w:rsidR="00136FAC">
        <w:t>necessary.</w:t>
      </w:r>
    </w:p>
    <w:p w:rsidR="00CA6B4F" w:rsidP="00F31F51" w:rsidRDefault="00000000" w14:paraId="50D201A1" w14:textId="2EF74FD2">
      <w:pPr>
        <w:pStyle w:val="Heading1"/>
      </w:pPr>
      <w:sdt>
        <w:sdtPr>
          <w:id w:val="1948419848"/>
          <w:placeholder>
            <w:docPart w:val="FBF61F3D5A9A4B0AB53781021EE5D6D7"/>
          </w:placeholder>
          <w15:appearance w15:val="hidden"/>
        </w:sdtPr>
        <w:sdtContent>
          <w:r w:rsidR="004E05DF">
            <w:t xml:space="preserve">Action Items </w:t>
          </w:r>
          <w:r w:rsidR="004E05DF">
            <w:tab/>
          </w:r>
          <w:r w:rsidR="004E05DF">
            <w:tab/>
          </w:r>
          <w:r w:rsidR="004E05DF">
            <w:t>Owners</w:t>
          </w:r>
          <w:r w:rsidR="004E05DF">
            <w:tab/>
          </w:r>
          <w:r w:rsidR="004E05DF">
            <w:tab/>
          </w:r>
        </w:sdtContent>
      </w:sdt>
      <w:r w:rsidR="00E16B6E">
        <w:t xml:space="preserve"> </w:t>
      </w:r>
      <w:r w:rsidR="004E05DF">
        <w:t xml:space="preserve">Deadline </w:t>
      </w:r>
      <w:r w:rsidR="004E05DF">
        <w:tab/>
      </w:r>
      <w:r w:rsidR="004E05DF">
        <w:tab/>
      </w:r>
      <w:r w:rsidR="004E05DF">
        <w:t>Status</w:t>
      </w:r>
    </w:p>
    <w:p w:rsidRPr="004114D9" w:rsidR="004114D9" w:rsidP="004114D9" w:rsidRDefault="004114D9" w14:paraId="1B6A0503" w14:textId="06E39058">
      <w:r>
        <w:t>Leader appointment</w:t>
      </w:r>
      <w:r>
        <w:tab/>
      </w:r>
      <w:r>
        <w:tab/>
      </w:r>
      <w:proofErr w:type="spellStart"/>
      <w:r>
        <w:t>Jorel</w:t>
      </w:r>
      <w:proofErr w:type="spellEnd"/>
      <w:r>
        <w:t xml:space="preserve"> </w:t>
      </w:r>
      <w:proofErr w:type="spellStart"/>
      <w:r>
        <w:t>Rutger</w:t>
      </w:r>
      <w:proofErr w:type="spellEnd"/>
      <w:r>
        <w:tab/>
      </w:r>
      <w:r>
        <w:tab/>
      </w:r>
      <w:r>
        <w:t>April 9</w:t>
      </w:r>
      <w:r w:rsidRPr="004114D9">
        <w:rPr>
          <w:vertAlign w:val="superscript"/>
        </w:rPr>
        <w:t>th</w:t>
      </w:r>
      <w:r>
        <w:t xml:space="preserve"> 14:00</w:t>
      </w:r>
      <w:r>
        <w:tab/>
      </w:r>
      <w:r>
        <w:tab/>
      </w:r>
      <w:r>
        <w:tab/>
      </w:r>
      <w:r>
        <w:t>DONE</w:t>
      </w:r>
    </w:p>
    <w:p w:rsidR="0048066F" w:rsidP="0048066F" w:rsidRDefault="00575777" w14:paraId="239559F4" w14:textId="385A7967">
      <w:r>
        <w:t>Manipulation</w:t>
      </w:r>
      <w:r>
        <w:tab/>
      </w:r>
      <w:r>
        <w:tab/>
      </w:r>
      <w:r>
        <w:tab/>
      </w:r>
      <w:r>
        <w:t>Ken Kuo</w:t>
      </w:r>
      <w:r>
        <w:tab/>
      </w:r>
      <w:r>
        <w:tab/>
      </w:r>
      <w:r>
        <w:t>April 9</w:t>
      </w:r>
      <w:r w:rsidRPr="00575777">
        <w:rPr>
          <w:vertAlign w:val="superscript"/>
        </w:rPr>
        <w:t>th</w:t>
      </w:r>
      <w:r>
        <w:t xml:space="preserve"> 23:00</w:t>
      </w:r>
      <w:r>
        <w:tab/>
      </w:r>
      <w:r>
        <w:tab/>
      </w:r>
      <w:r>
        <w:tab/>
      </w:r>
      <w:r>
        <w:t>ON GOING</w:t>
      </w:r>
    </w:p>
    <w:p w:rsidR="00174C6E" w:rsidRDefault="00174C6E" w14:paraId="5B8A36A0" w14:textId="77777777">
      <w:r>
        <w:t>Tokenizing</w:t>
      </w:r>
      <w:r>
        <w:tab/>
      </w:r>
      <w:r>
        <w:tab/>
      </w:r>
      <w:r>
        <w:tab/>
      </w:r>
      <w:r>
        <w:rPr>
          <w:rStyle w:val="ui-provider"/>
        </w:rPr>
        <w:t xml:space="preserve">Edwards Ortega </w:t>
      </w:r>
      <w:r>
        <w:rPr>
          <w:rStyle w:val="ui-provider"/>
        </w:rPr>
        <w:tab/>
      </w:r>
      <w:r>
        <w:t>April 9</w:t>
      </w:r>
      <w:r w:rsidRPr="00575777">
        <w:rPr>
          <w:vertAlign w:val="superscript"/>
        </w:rPr>
        <w:t>th</w:t>
      </w:r>
      <w:r>
        <w:t xml:space="preserve"> 23:00</w:t>
      </w:r>
      <w:r>
        <w:tab/>
      </w:r>
      <w:r>
        <w:tab/>
      </w:r>
      <w:r>
        <w:tab/>
      </w:r>
      <w:r>
        <w:t>ON GOING</w:t>
      </w:r>
    </w:p>
    <w:p w:rsidR="00174C6E" w:rsidRDefault="00174C6E" w14:paraId="1C213F8D" w14:textId="77777777">
      <w:r>
        <w:t>Fundamentals</w:t>
      </w:r>
      <w:r>
        <w:tab/>
      </w:r>
      <w:r>
        <w:tab/>
      </w:r>
      <w:r>
        <w:tab/>
      </w:r>
      <w:r>
        <w:rPr>
          <w:rStyle w:val="ui-provider"/>
        </w:rPr>
        <w:t xml:space="preserve">Gabriela </w:t>
      </w:r>
      <w:r>
        <w:rPr>
          <w:rStyle w:val="ui-provider"/>
        </w:rPr>
        <w:t xml:space="preserve">Gomez </w:t>
      </w:r>
      <w:r>
        <w:tab/>
      </w:r>
      <w:r>
        <w:t>April 9</w:t>
      </w:r>
      <w:r w:rsidRPr="00575777">
        <w:rPr>
          <w:vertAlign w:val="superscript"/>
        </w:rPr>
        <w:t>th</w:t>
      </w:r>
      <w:r>
        <w:t xml:space="preserve"> 23:00</w:t>
      </w:r>
      <w:r>
        <w:tab/>
      </w:r>
      <w:r>
        <w:tab/>
      </w:r>
      <w:r>
        <w:tab/>
      </w:r>
      <w:r>
        <w:t>ON GOING</w:t>
      </w:r>
    </w:p>
    <w:p w:rsidR="00174C6E" w:rsidRDefault="00174C6E" w14:paraId="5EA315A5" w14:textId="77777777">
      <w:r>
        <w:t>Conversions</w:t>
      </w:r>
      <w:r>
        <w:tab/>
      </w:r>
      <w:r>
        <w:tab/>
      </w:r>
      <w:r>
        <w:tab/>
      </w:r>
      <w:proofErr w:type="spellStart"/>
      <w:r>
        <w:t>Jorel</w:t>
      </w:r>
      <w:proofErr w:type="spellEnd"/>
      <w:r>
        <w:t xml:space="preserve"> </w:t>
      </w:r>
      <w:proofErr w:type="spellStart"/>
      <w:r>
        <w:t>Rutger</w:t>
      </w:r>
      <w:proofErr w:type="spellEnd"/>
      <w:r>
        <w:tab/>
      </w:r>
      <w:r>
        <w:tab/>
      </w:r>
      <w:r>
        <w:t>April 9</w:t>
      </w:r>
      <w:r w:rsidRPr="00575777">
        <w:rPr>
          <w:vertAlign w:val="superscript"/>
        </w:rPr>
        <w:t>th</w:t>
      </w:r>
      <w:r>
        <w:t xml:space="preserve"> 23:00</w:t>
      </w:r>
      <w:r>
        <w:tab/>
      </w:r>
      <w:r>
        <w:tab/>
      </w:r>
      <w:r>
        <w:tab/>
      </w:r>
      <w:r>
        <w:t>ON GOING</w:t>
      </w:r>
      <w:r>
        <w:tab/>
      </w:r>
    </w:p>
    <w:p w:rsidRPr="00CA6B4F" w:rsidR="00174C6E" w:rsidP="00174C6E" w:rsidRDefault="00174C6E" w14:paraId="6CFD9A39" w14:textId="2998B078">
      <w:pPr>
        <w:pStyle w:val="Heading1"/>
      </w:pPr>
      <w:sdt>
        <w:sdtPr>
          <w:id w:val="1661262240"/>
          <w:placeholder>
            <w:docPart w:val="83E7F2CBD8F245C7A087DA11947AA806"/>
          </w:placeholder>
          <w15:appearance w15:val="hidden"/>
        </w:sdtPr>
        <w:sdtContent>
          <w:r>
            <w:t>NEXT MEETING</w:t>
          </w:r>
        </w:sdtContent>
      </w:sdt>
      <w:r>
        <w:t xml:space="preserve"> </w:t>
      </w:r>
    </w:p>
    <w:p w:rsidRPr="0048066F" w:rsidR="00174C6E" w:rsidP="004114D9" w:rsidRDefault="00174C6E" w14:paraId="150DBA46" w14:textId="6D3C0ED1">
      <w:pPr>
        <w:pStyle w:val="ListBullet"/>
        <w:numPr>
          <w:ilvl w:val="0"/>
          <w:numId w:val="0"/>
        </w:numPr>
      </w:pPr>
      <w:r>
        <w:t>April</w:t>
      </w:r>
      <w:r w:rsidR="004114D9">
        <w:t xml:space="preserve"> 14</w:t>
      </w:r>
      <w:r w:rsidRPr="004114D9" w:rsidR="004114D9">
        <w:rPr>
          <w:vertAlign w:val="superscript"/>
        </w:rPr>
        <w:t>th</w:t>
      </w:r>
      <w:r w:rsidR="004114D9">
        <w:t xml:space="preserve"> 9:00 AM via MS Teams</w:t>
      </w:r>
    </w:p>
    <w:p w:rsidRPr="00A448C1" w:rsidR="0001626D" w:rsidP="000102B6" w:rsidRDefault="00DE3A9B" w14:paraId="67AC5640" w14:textId="158405AA">
      <w:r>
        <w:t xml:space="preserve"> </w:t>
      </w:r>
    </w:p>
    <w:sectPr w:rsidRPr="00A448C1" w:rsidR="0001626D" w:rsidSect="008B4FB8">
      <w:headerReference w:type="default" r:id="rId10"/>
      <w:footerReference w:type="default" r:id="rId11"/>
      <w:headerReference w:type="first" r:id="rId12"/>
      <w:pgSz w:w="12240" w:h="15840" w:orient="portrait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6103" w:rsidRDefault="00F86103" w14:paraId="0DAE1A89" w14:textId="77777777">
      <w:pPr>
        <w:spacing w:after="0" w:line="240" w:lineRule="auto"/>
      </w:pPr>
      <w:r>
        <w:separator/>
      </w:r>
    </w:p>
  </w:endnote>
  <w:endnote w:type="continuationSeparator" w:id="0">
    <w:p w:rsidR="00F86103" w:rsidRDefault="00F86103" w14:paraId="11A6DD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44235" w:rsidR="0001626D" w:rsidRDefault="00DA4A43" w14:paraId="7DDE4267" w14:textId="77777777">
    <w:pPr>
      <w:pStyle w:val="Footer"/>
      <w:rPr>
        <w:color w:val="44546A" w:themeColor="text2"/>
      </w:rPr>
    </w:pPr>
    <w:r w:rsidRPr="00544235">
      <w:rPr>
        <w:color w:val="44546A" w:themeColor="text2"/>
      </w:rPr>
      <w:fldChar w:fldCharType="begin"/>
    </w:r>
    <w:r w:rsidRPr="00544235">
      <w:rPr>
        <w:color w:val="44546A" w:themeColor="text2"/>
      </w:rPr>
      <w:instrText xml:space="preserve"> PAGE   \* MERGEFORMAT </w:instrText>
    </w:r>
    <w:r w:rsidRPr="00544235">
      <w:rPr>
        <w:color w:val="44546A" w:themeColor="text2"/>
      </w:rPr>
      <w:fldChar w:fldCharType="separate"/>
    </w:r>
    <w:r w:rsidR="00DF3520">
      <w:rPr>
        <w:noProof/>
        <w:color w:val="44546A" w:themeColor="text2"/>
      </w:rPr>
      <w:t>2</w:t>
    </w:r>
    <w:r w:rsidRPr="00544235">
      <w:rPr>
        <w:noProof/>
        <w:color w:val="44546A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6103" w:rsidRDefault="00F86103" w14:paraId="0A040464" w14:textId="77777777">
      <w:pPr>
        <w:spacing w:after="0" w:line="240" w:lineRule="auto"/>
      </w:pPr>
      <w:r>
        <w:separator/>
      </w:r>
    </w:p>
  </w:footnote>
  <w:footnote w:type="continuationSeparator" w:id="0">
    <w:p w:rsidR="00F86103" w:rsidRDefault="00F86103" w14:paraId="5E4FBE8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="00D74DBF" w:rsidP="00D74DBF" w:rsidRDefault="00961A6A" w14:paraId="3FEA5A7D" w14:textId="77777777">
    <w:pPr>
      <w:pStyle w:val="Header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722752" behindDoc="0" locked="1" layoutInCell="1" allowOverlap="1" wp14:anchorId="3FA43C66" wp14:editId="1AADF5A4">
              <wp:simplePos x="0" y="0"/>
              <wp:positionH relativeFrom="column">
                <wp:posOffset>-693420</wp:posOffset>
              </wp:positionH>
              <wp:positionV relativeFrom="paragraph">
                <wp:posOffset>-449580</wp:posOffset>
              </wp:positionV>
              <wp:extent cx="7827264" cy="10058400"/>
              <wp:effectExtent l="0" t="0" r="2540" b="5715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7264" cy="10058400"/>
                        <a:chOff x="38100" y="0"/>
                        <a:chExt cx="7825740" cy="10058400"/>
                      </a:xfrm>
                    </wpg:grpSpPr>
                    <wps:wsp>
                      <wps:cNvPr id="421753105" name="Rectangle 2"/>
                      <wps:cNvSpPr/>
                      <wps:spPr>
                        <a:xfrm>
                          <a:off x="38100" y="0"/>
                          <a:ext cx="7767588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5998866" name="Rectangle 7"/>
                      <wps:cNvSpPr/>
                      <wps:spPr>
                        <a:xfrm>
                          <a:off x="1005840" y="9601200"/>
                          <a:ext cx="68580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Oval 8"/>
                      <wps:cNvSpPr/>
                      <wps:spPr>
                        <a:xfrm>
                          <a:off x="7391400" y="53340"/>
                          <a:ext cx="350952" cy="35095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Oval 8"/>
                      <wps:cNvSpPr/>
                      <wps:spPr>
                        <a:xfrm>
                          <a:off x="6995160" y="53340"/>
                          <a:ext cx="350952" cy="35095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Oval 8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6591300" y="45720"/>
                          <a:ext cx="350952" cy="35095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Rectangle 7"/>
                      <wps:cNvSpPr/>
                      <wps:spPr>
                        <a:xfrm>
                          <a:off x="45720" y="9593580"/>
                          <a:ext cx="99946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Oval 1"/>
                      <wps:cNvSpPr>
                        <a:spLocks noChangeAspect="1"/>
                      </wps:cNvSpPr>
                      <wps:spPr>
                        <a:xfrm>
                          <a:off x="789940" y="9659620"/>
                          <a:ext cx="393700" cy="394451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016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4CD4BAE2">
            <v:group id="Group 1" style="position:absolute;margin-left:-54.6pt;margin-top:-35.4pt;width:616.3pt;height:11in;z-index:251722752;mso-width-relative:margin" alt="&quot;&quot;" coordsize="78257,100584" coordorigin="381" o:spid="_x0000_s1026" w14:anchorId="48A44B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">
              <v:rect id="Rectangle 2" style="position:absolute;left:381;width:77675;height:4572;visibility:visible;mso-wrap-style:square;v-text-anchor:middle" o:spid="_x0000_s1027" fillcolor="#3280a1 [2407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"/>
              <v:rect id="Rectangle 7" style="position:absolute;left:10058;top:96012;width:68580;height:4572;visibility:visible;mso-wrap-style:square;v-text-anchor:middle" o:spid="_x0000_s1028" fillcolor="#3280a1 [2407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"/>
              <v:oval id="Oval 8" style="position:absolute;left:73914;top:533;width:3509;height:3509;visibility:visible;mso-wrap-style:square;v-text-anchor:middle" o:spid="_x0000_s1029" fillcolor="#d45c15 [24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">
                <v:stroke joinstyle="miter"/>
              </v:oval>
              <v:oval id="Oval 8" style="position:absolute;left:69951;top:533;width:3510;height:3509;visibility:visible;mso-wrap-style:square;v-text-anchor:middle" o:spid="_x0000_s1030" fillcolor="#d45c15 [24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">
                <v:stroke joinstyle="miter"/>
              </v:oval>
              <v:oval id="Oval 8" style="position:absolute;left:65913;top:457;width:3509;height:3509;visibility:visible;mso-wrap-style:square;v-text-anchor:middle" alt="&quot;&quot;" o:spid="_x0000_s1031" fillcolor="#d45c15 [24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">
                <v:stroke joinstyle="miter"/>
              </v:oval>
              <v:rect id="Rectangle 7" style="position:absolute;left:457;top:95935;width:9994;height:4572;visibility:visible;mso-wrap-style:square;v-text-anchor:middle" o:spid="_x0000_s1032" fillcolor="#f4b793 [194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"/>
              <v:oval id="Oval 1" style="position:absolute;left:7899;top:96596;width:3937;height:3944;visibility:visible;mso-wrap-style:square;v-text-anchor:middle" o:spid="_x0000_s1033" fillcolor="#3280a1 [2407]" strokecolor="#d45c15 [2406]" strokeweight="8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">
                <v:stroke joinstyle="miter"/>
                <v:path arrowok="t"/>
                <o:lock v:ext="edit" aspectratio="t"/>
              </v:oval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="00281FF8" w:rsidRDefault="00961A6A" w14:paraId="554B8937" w14:textId="77777777">
    <w:pPr>
      <w:pStyle w:val="Header"/>
    </w:pPr>
    <w:r w:rsidRPr="00961A6A">
      <w:rPr>
        <w:noProof/>
      </w:rPr>
      <mc:AlternateContent>
        <mc:Choice Requires="wpg">
          <w:drawing>
            <wp:anchor distT="0" distB="0" distL="114300" distR="114300" simplePos="0" relativeHeight="251724800" behindDoc="0" locked="1" layoutInCell="1" allowOverlap="1" wp14:anchorId="1EB54D3A" wp14:editId="2C6069D6">
              <wp:simplePos x="0" y="0"/>
              <wp:positionH relativeFrom="column">
                <wp:posOffset>-688975</wp:posOffset>
              </wp:positionH>
              <wp:positionV relativeFrom="paragraph">
                <wp:posOffset>-464185</wp:posOffset>
              </wp:positionV>
              <wp:extent cx="7781544" cy="10076688"/>
              <wp:effectExtent l="0" t="0" r="0" b="1270"/>
              <wp:wrapNone/>
              <wp:docPr id="5" name="Group 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544" cy="10076688"/>
                        <a:chOff x="0" y="0"/>
                        <a:chExt cx="7779386" cy="10073323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3810" y="4762"/>
                          <a:ext cx="7772400" cy="18935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5409565" y="686752"/>
                          <a:ext cx="1692275" cy="12109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0"/>
                          <a:ext cx="6064250" cy="690562"/>
                        </a:xfrm>
                        <a:custGeom>
                          <a:avLst/>
                          <a:gdLst>
                            <a:gd name="connsiteX0" fmla="*/ 0 w 6064250"/>
                            <a:gd name="connsiteY0" fmla="*/ 0 h 690562"/>
                            <a:gd name="connsiteX1" fmla="*/ 6064250 w 6064250"/>
                            <a:gd name="connsiteY1" fmla="*/ 0 h 690562"/>
                            <a:gd name="connsiteX2" fmla="*/ 6064250 w 6064250"/>
                            <a:gd name="connsiteY2" fmla="*/ 690562 h 690562"/>
                            <a:gd name="connsiteX3" fmla="*/ 0 w 6064250"/>
                            <a:gd name="connsiteY3" fmla="*/ 690562 h 6905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64250" h="690562">
                              <a:moveTo>
                                <a:pt x="0" y="0"/>
                              </a:moveTo>
                              <a:lnTo>
                                <a:pt x="6064250" y="0"/>
                              </a:lnTo>
                              <a:lnTo>
                                <a:pt x="6064250" y="690562"/>
                              </a:lnTo>
                              <a:lnTo>
                                <a:pt x="0" y="6905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7095491" y="1"/>
                          <a:ext cx="683895" cy="688657"/>
                        </a:xfrm>
                        <a:custGeom>
                          <a:avLst/>
                          <a:gdLst>
                            <a:gd name="connsiteX0" fmla="*/ 0 w 683895"/>
                            <a:gd name="connsiteY0" fmla="*/ 0 h 688657"/>
                            <a:gd name="connsiteX1" fmla="*/ 683895 w 683895"/>
                            <a:gd name="connsiteY1" fmla="*/ 0 h 688657"/>
                            <a:gd name="connsiteX2" fmla="*/ 683895 w 683895"/>
                            <a:gd name="connsiteY2" fmla="*/ 688657 h 688657"/>
                            <a:gd name="connsiteX3" fmla="*/ 0 w 683895"/>
                            <a:gd name="connsiteY3" fmla="*/ 688657 h 6886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83895" h="688657">
                              <a:moveTo>
                                <a:pt x="0" y="0"/>
                              </a:moveTo>
                              <a:lnTo>
                                <a:pt x="683895" y="0"/>
                              </a:lnTo>
                              <a:lnTo>
                                <a:pt x="683895" y="688657"/>
                              </a:lnTo>
                              <a:lnTo>
                                <a:pt x="0" y="6886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: Shape 11"/>
                      <wps:cNvSpPr/>
                      <wps:spPr>
                        <a:xfrm>
                          <a:off x="5405120" y="0"/>
                          <a:ext cx="1692275" cy="690562"/>
                        </a:xfrm>
                        <a:custGeom>
                          <a:avLst/>
                          <a:gdLst>
                            <a:gd name="connsiteX0" fmla="*/ 0 w 1692275"/>
                            <a:gd name="connsiteY0" fmla="*/ 0 h 690562"/>
                            <a:gd name="connsiteX1" fmla="*/ 1692275 w 1692275"/>
                            <a:gd name="connsiteY1" fmla="*/ 0 h 690562"/>
                            <a:gd name="connsiteX2" fmla="*/ 1692275 w 1692275"/>
                            <a:gd name="connsiteY2" fmla="*/ 690562 h 690562"/>
                            <a:gd name="connsiteX3" fmla="*/ 0 w 1692275"/>
                            <a:gd name="connsiteY3" fmla="*/ 690562 h 6905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92275" h="690562">
                              <a:moveTo>
                                <a:pt x="0" y="0"/>
                              </a:moveTo>
                              <a:lnTo>
                                <a:pt x="1692275" y="0"/>
                              </a:lnTo>
                              <a:lnTo>
                                <a:pt x="1692275" y="690562"/>
                              </a:lnTo>
                              <a:lnTo>
                                <a:pt x="0" y="6905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0" y="9616122"/>
                          <a:ext cx="77724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Oval 13"/>
                      <wps:cNvSpPr/>
                      <wps:spPr>
                        <a:xfrm>
                          <a:off x="7100570" y="234632"/>
                          <a:ext cx="212090" cy="2120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Oval 17"/>
                      <wps:cNvSpPr/>
                      <wps:spPr>
                        <a:xfrm>
                          <a:off x="7336790" y="234632"/>
                          <a:ext cx="212090" cy="2120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Oval 18"/>
                      <wps:cNvSpPr/>
                      <wps:spPr>
                        <a:xfrm>
                          <a:off x="7562850" y="234632"/>
                          <a:ext cx="212090" cy="2120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>
                        <a:spLocks noChangeAspect="1"/>
                      </wps:cNvSpPr>
                      <wps:spPr>
                        <a:xfrm>
                          <a:off x="1007744" y="9713912"/>
                          <a:ext cx="685166" cy="359410"/>
                        </a:xfrm>
                        <a:custGeom>
                          <a:avLst/>
                          <a:gdLst>
                            <a:gd name="connsiteX0" fmla="*/ 342583 w 685166"/>
                            <a:gd name="connsiteY0" fmla="*/ 0 h 359410"/>
                            <a:gd name="connsiteX1" fmla="*/ 685166 w 685166"/>
                            <a:gd name="connsiteY1" fmla="*/ 342900 h 359410"/>
                            <a:gd name="connsiteX2" fmla="*/ 681836 w 685166"/>
                            <a:gd name="connsiteY2" fmla="*/ 359410 h 359410"/>
                            <a:gd name="connsiteX3" fmla="*/ 3330 w 685166"/>
                            <a:gd name="connsiteY3" fmla="*/ 359410 h 359410"/>
                            <a:gd name="connsiteX4" fmla="*/ 0 w 685166"/>
                            <a:gd name="connsiteY4" fmla="*/ 342900 h 359410"/>
                            <a:gd name="connsiteX5" fmla="*/ 342583 w 685166"/>
                            <a:gd name="connsiteY5" fmla="*/ 0 h 3594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166" h="359410">
                              <a:moveTo>
                                <a:pt x="342583" y="0"/>
                              </a:moveTo>
                              <a:cubicBezTo>
                                <a:pt x="531786" y="0"/>
                                <a:pt x="685166" y="153522"/>
                                <a:pt x="685166" y="342900"/>
                              </a:cubicBezTo>
                              <a:lnTo>
                                <a:pt x="681836" y="359410"/>
                              </a:lnTo>
                              <a:lnTo>
                                <a:pt x="3330" y="359410"/>
                              </a:lnTo>
                              <a:lnTo>
                                <a:pt x="0" y="342900"/>
                              </a:lnTo>
                              <a:cubicBezTo>
                                <a:pt x="0" y="153522"/>
                                <a:pt x="153380" y="0"/>
                                <a:pt x="3425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190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>
                        <a:spLocks noChangeAspect="1"/>
                      </wps:cNvSpPr>
                      <wps:spPr>
                        <a:xfrm>
                          <a:off x="299084" y="9717088"/>
                          <a:ext cx="685166" cy="356235"/>
                        </a:xfrm>
                        <a:custGeom>
                          <a:avLst/>
                          <a:gdLst>
                            <a:gd name="connsiteX0" fmla="*/ 342583 w 685166"/>
                            <a:gd name="connsiteY0" fmla="*/ 0 h 356235"/>
                            <a:gd name="connsiteX1" fmla="*/ 685166 w 685166"/>
                            <a:gd name="connsiteY1" fmla="*/ 342900 h 356235"/>
                            <a:gd name="connsiteX2" fmla="*/ 682476 w 685166"/>
                            <a:gd name="connsiteY2" fmla="*/ 356235 h 356235"/>
                            <a:gd name="connsiteX3" fmla="*/ 2690 w 685166"/>
                            <a:gd name="connsiteY3" fmla="*/ 356235 h 356235"/>
                            <a:gd name="connsiteX4" fmla="*/ 0 w 685166"/>
                            <a:gd name="connsiteY4" fmla="*/ 342900 h 356235"/>
                            <a:gd name="connsiteX5" fmla="*/ 342583 w 685166"/>
                            <a:gd name="connsiteY5" fmla="*/ 0 h 356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166" h="356235">
                              <a:moveTo>
                                <a:pt x="342583" y="0"/>
                              </a:moveTo>
                              <a:cubicBezTo>
                                <a:pt x="531786" y="0"/>
                                <a:pt x="685166" y="153522"/>
                                <a:pt x="685166" y="342900"/>
                              </a:cubicBezTo>
                              <a:lnTo>
                                <a:pt x="682476" y="356235"/>
                              </a:lnTo>
                              <a:lnTo>
                                <a:pt x="2690" y="356235"/>
                              </a:lnTo>
                              <a:lnTo>
                                <a:pt x="0" y="342900"/>
                              </a:lnTo>
                              <a:cubicBezTo>
                                <a:pt x="0" y="153522"/>
                                <a:pt x="153380" y="0"/>
                                <a:pt x="3425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190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>
                        <a:spLocks noChangeAspect="1"/>
                      </wps:cNvSpPr>
                      <wps:spPr>
                        <a:xfrm>
                          <a:off x="0" y="9720800"/>
                          <a:ext cx="274321" cy="352522"/>
                        </a:xfrm>
                        <a:custGeom>
                          <a:avLst/>
                          <a:gdLst>
                            <a:gd name="connsiteX0" fmla="*/ 0 w 274321"/>
                            <a:gd name="connsiteY0" fmla="*/ 0 h 352522"/>
                            <a:gd name="connsiteX1" fmla="*/ 780 w 274321"/>
                            <a:gd name="connsiteY1" fmla="*/ 79 h 352522"/>
                            <a:gd name="connsiteX2" fmla="*/ 274321 w 274321"/>
                            <a:gd name="connsiteY2" fmla="*/ 336012 h 352522"/>
                            <a:gd name="connsiteX3" fmla="*/ 271410 w 274321"/>
                            <a:gd name="connsiteY3" fmla="*/ 352522 h 352522"/>
                            <a:gd name="connsiteX4" fmla="*/ 0 w 274321"/>
                            <a:gd name="connsiteY4" fmla="*/ 352522 h 352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4321" h="352522">
                              <a:moveTo>
                                <a:pt x="0" y="0"/>
                              </a:moveTo>
                              <a:lnTo>
                                <a:pt x="780" y="79"/>
                              </a:lnTo>
                              <a:cubicBezTo>
                                <a:pt x="156890" y="32053"/>
                                <a:pt x="274321" y="170306"/>
                                <a:pt x="274321" y="336012"/>
                              </a:cubicBezTo>
                              <a:lnTo>
                                <a:pt x="271410" y="352522"/>
                              </a:lnTo>
                              <a:lnTo>
                                <a:pt x="0" y="3525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190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Oval 23"/>
                      <wps:cNvSpPr/>
                      <wps:spPr>
                        <a:xfrm>
                          <a:off x="4743450" y="100012"/>
                          <a:ext cx="513080" cy="51308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27"/>
                      <wps:cNvSpPr/>
                      <wps:spPr>
                        <a:xfrm rot="10800000">
                          <a:off x="503877" y="0"/>
                          <a:ext cx="1529706" cy="654367"/>
                        </a:xfrm>
                        <a:custGeom>
                          <a:avLst/>
                          <a:gdLst>
                            <a:gd name="connsiteX0" fmla="*/ 1529706 w 1529706"/>
                            <a:gd name="connsiteY0" fmla="*/ 654367 h 654367"/>
                            <a:gd name="connsiteX1" fmla="*/ 1128666 w 1529706"/>
                            <a:gd name="connsiteY1" fmla="*/ 654367 h 654367"/>
                            <a:gd name="connsiteX2" fmla="*/ 1122933 w 1529706"/>
                            <a:gd name="connsiteY2" fmla="*/ 625971 h 654367"/>
                            <a:gd name="connsiteX3" fmla="*/ 764853 w 1529706"/>
                            <a:gd name="connsiteY3" fmla="*/ 388620 h 654367"/>
                            <a:gd name="connsiteX4" fmla="*/ 406773 w 1529706"/>
                            <a:gd name="connsiteY4" fmla="*/ 625971 h 654367"/>
                            <a:gd name="connsiteX5" fmla="*/ 401040 w 1529706"/>
                            <a:gd name="connsiteY5" fmla="*/ 654367 h 654367"/>
                            <a:gd name="connsiteX6" fmla="*/ 0 w 1529706"/>
                            <a:gd name="connsiteY6" fmla="*/ 654367 h 654367"/>
                            <a:gd name="connsiteX7" fmla="*/ 3404 w 1529706"/>
                            <a:gd name="connsiteY7" fmla="*/ 620599 h 654367"/>
                            <a:gd name="connsiteX8" fmla="*/ 764853 w 1529706"/>
                            <a:gd name="connsiteY8" fmla="*/ 0 h 654367"/>
                            <a:gd name="connsiteX9" fmla="*/ 1526302 w 1529706"/>
                            <a:gd name="connsiteY9" fmla="*/ 620599 h 6543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529706" h="654367">
                              <a:moveTo>
                                <a:pt x="1529706" y="654367"/>
                              </a:moveTo>
                              <a:lnTo>
                                <a:pt x="1128666" y="654367"/>
                              </a:lnTo>
                              <a:lnTo>
                                <a:pt x="1122933" y="625971"/>
                              </a:lnTo>
                              <a:cubicBezTo>
                                <a:pt x="1063938" y="486490"/>
                                <a:pt x="925825" y="388620"/>
                                <a:pt x="764853" y="388620"/>
                              </a:cubicBezTo>
                              <a:cubicBezTo>
                                <a:pt x="603881" y="388620"/>
                                <a:pt x="465768" y="486490"/>
                                <a:pt x="406773" y="625971"/>
                              </a:cubicBezTo>
                              <a:lnTo>
                                <a:pt x="401040" y="654367"/>
                              </a:lnTo>
                              <a:lnTo>
                                <a:pt x="0" y="654367"/>
                              </a:lnTo>
                              <a:lnTo>
                                <a:pt x="3404" y="620599"/>
                              </a:lnTo>
                              <a:cubicBezTo>
                                <a:pt x="75878" y="266424"/>
                                <a:pt x="389252" y="0"/>
                                <a:pt x="764853" y="0"/>
                              </a:cubicBezTo>
                              <a:cubicBezTo>
                                <a:pt x="1140454" y="0"/>
                                <a:pt x="1453828" y="266424"/>
                                <a:pt x="1526302" y="6205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Oval 32"/>
                      <wps:cNvSpPr>
                        <a:spLocks noChangeAspect="1"/>
                      </wps:cNvSpPr>
                      <wps:spPr>
                        <a:xfrm>
                          <a:off x="6586855" y="783907"/>
                          <a:ext cx="1019810" cy="102108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32F89C7">
            <v:group id="Group 68" style="position:absolute;margin-left:-54.25pt;margin-top:-36.55pt;width:612.7pt;height:793.45pt;z-index:251724800;mso-width-relative:margin;mso-height-relative:margin" alt="&quot;&quot;" coordsize="77793,100733" o:spid="_x0000_s1026" w14:anchorId="4F787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">
              <v:rect id="Rectangle 7" style="position:absolute;left:38;top:47;width:77724;height:18936;visibility:visible;mso-wrap-style:square;v-text-anchor:middle" o:spid="_x0000_s1027" fillcolor="#f4b793 [194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"/>
              <v:rect id="Rectangle 8" style="position:absolute;left:54095;top:6867;width:16923;height:12109;visibility:visible;mso-wrap-style:square;v-text-anchor:middle" o:spid="_x0000_s1028" fillcolor="#3280a1 [2407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"/>
              <v:shape id="Freeform: Shape 9" style="position:absolute;width:60642;height:6905;visibility:visible;mso-wrap-style:square;v-text-anchor:middle" coordsize="6064250,690562" o:spid="_x0000_s1029" fillcolor="#3280a1 [2407]" stroked="f" strokeweight="1pt" path="m,l6064250,r,690562l,6905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">
                <v:stroke joinstyle="miter"/>
                <v:path arrowok="t" o:connecttype="custom" o:connectlocs="0,0;6064250,0;6064250,690562;0,690562" o:connectangles="0,0,0,0"/>
              </v:shape>
              <v:shape id="Freeform: Shape 10" style="position:absolute;left:70954;width:6839;height:6886;visibility:visible;mso-wrap-style:square;v-text-anchor:middle" coordsize="683895,688657" o:spid="_x0000_s1030" fillcolor="#3280a1 [2407]" stroked="f" strokeweight="1pt" path="m,l683895,r,688657l,68865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">
                <v:stroke joinstyle="miter"/>
                <v:path arrowok="t" o:connecttype="custom" o:connectlocs="0,0;683895,0;683895,688657;0,688657" o:connectangles="0,0,0,0"/>
              </v:shape>
              <v:shape id="Freeform: Shape 11" style="position:absolute;left:54051;width:16922;height:6905;visibility:visible;mso-wrap-style:square;v-text-anchor:middle" coordsize="1692275,690562" o:spid="_x0000_s1031" fillcolor="#f4b793 [1942]" stroked="f" strokeweight="1pt" path="m,l1692275,r,690562l,6905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">
                <v:stroke joinstyle="miter"/>
                <v:path arrowok="t" o:connecttype="custom" o:connectlocs="0,0;1692275,0;1692275,690562;0,690562" o:connectangles="0,0,0,0"/>
              </v:shape>
              <v:rect id="Rectangle 12" style="position:absolute;top:96161;width:77724;height:4572;visibility:visible;mso-wrap-style:square;v-text-anchor:middle" o:spid="_x0000_s1032" fillcolor="#3280a1 [2407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"/>
              <v:oval id="Oval 13" style="position:absolute;left:71005;top:2346;width:2121;height:2121;visibility:visible;mso-wrap-style:square;v-text-anchor:middle" o:spid="_x0000_s1033" fillcolor="#f4b793 [194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">
                <v:stroke joinstyle="miter"/>
              </v:oval>
              <v:oval id="Oval 17" style="position:absolute;left:73367;top:2346;width:2121;height:2121;visibility:visible;mso-wrap-style:square;v-text-anchor:middle" o:spid="_x0000_s1034" fillcolor="#f4b793 [194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">
                <v:stroke joinstyle="miter"/>
              </v:oval>
              <v:oval id="Oval 18" style="position:absolute;left:75628;top:2346;width:2121;height:2121;visibility:visible;mso-wrap-style:square;v-text-anchor:middle" o:spid="_x0000_s1035" fillcolor="#f4b793 [194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">
                <v:stroke joinstyle="miter"/>
              </v:oval>
              <v:shape id="Freeform: Shape 19" style="position:absolute;left:10077;top:97139;width:6852;height:3594;visibility:visible;mso-wrap-style:square;v-text-anchor:middle" coordsize="685166,359410" o:spid="_x0000_s1036" fillcolor="#d45c15 [2406]" stroked="f" strokeweight="15pt" path="m342583,c531786,,685166,153522,685166,342900r-3330,16510l3330,359410,,342900c,153522,153380,,34258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">
                <v:stroke joinstyle="miter"/>
                <v:path arrowok="t" o:connecttype="custom" o:connectlocs="342583,0;685166,342900;681836,359410;3330,359410;0,342900;342583,0" o:connectangles="0,0,0,0,0,0"/>
                <o:lock v:ext="edit" aspectratio="t"/>
              </v:shape>
              <v:shape id="Freeform: Shape 20" style="position:absolute;left:2990;top:97170;width:6852;height:3563;visibility:visible;mso-wrap-style:square;v-text-anchor:middle" coordsize="685166,356235" o:spid="_x0000_s1037" fillcolor="#d45c15 [2406]" stroked="f" strokeweight="15pt" path="m342583,c531786,,685166,153522,685166,342900r-2690,13335l2690,356235,,342900c,153522,153380,,34258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">
                <v:stroke joinstyle="miter"/>
                <v:path arrowok="t" o:connecttype="custom" o:connectlocs="342583,0;685166,342900;682476,356235;2690,356235;0,342900;342583,0" o:connectangles="0,0,0,0,0,0"/>
                <o:lock v:ext="edit" aspectratio="t"/>
              </v:shape>
              <v:shape id="Freeform: Shape 21" style="position:absolute;top:97208;width:2743;height:3525;visibility:visible;mso-wrap-style:square;v-text-anchor:middle" coordsize="274321,352522" o:spid="_x0000_s1038" fillcolor="#d45c15 [2406]" stroked="f" strokeweight="15pt" path="m,l780,79c156890,32053,274321,170306,274321,336012r-2911,16510l,35252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">
                <v:stroke joinstyle="miter"/>
                <v:path arrowok="t" o:connecttype="custom" o:connectlocs="0,0;780,79;274321,336012;271410,352522;0,352522" o:connectangles="0,0,0,0,0"/>
                <o:lock v:ext="edit" aspectratio="t"/>
              </v:shape>
              <v:oval id="Oval 23" style="position:absolute;left:47434;top:1000;width:5131;height:5130;visibility:visible;mso-wrap-style:square;v-text-anchor:middle" o:spid="_x0000_s1039" fillcolor="#d45c15 [24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">
                <v:stroke joinstyle="miter"/>
              </v:oval>
              <v:shape id="Freeform: Shape 27" style="position:absolute;left:5038;width:15297;height:6543;rotation:180;visibility:visible;mso-wrap-style:square;v-text-anchor:middle" coordsize="1529706,654367" o:spid="_x0000_s1040" fillcolor="#d45c15 [2406]" stroked="f" strokeweight="1pt" path="m1529706,654367r-401040,l1122933,625971c1063938,486490,925825,388620,764853,388620v-160972,,-299085,97870,-358080,237351l401040,654367,,654367,3404,620599c75878,266424,389252,,764853,v375601,,688975,266424,761449,620599l1529706,65436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">
                <v:stroke joinstyle="miter"/>
                <v:path arrowok="t" o:connecttype="custom" o:connectlocs="1529706,654367;1128666,654367;1122933,625971;764853,388620;406773,625971;401040,654367;0,654367;3404,620599;764853,0;1526302,620599" o:connectangles="0,0,0,0,0,0,0,0,0,0"/>
              </v:shape>
              <v:oval id="Oval 32" style="position:absolute;left:65868;top:7839;width:10198;height:10210;visibility:visible;mso-wrap-style:square;v-text-anchor:middle" o:spid="_x0000_s1041" fillcolor="#f4b793 [1942]" strokecolor="#d45c15 [2406]" strokeweight="1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">
                <v:stroke joinstyle="miter"/>
                <v:path arrowok="t"/>
                <o:lock v:ext="edit" aspectratio="t"/>
              </v:oval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0619A6"/>
    <w:multiLevelType w:val="hybridMultilevel"/>
    <w:tmpl w:val="446403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222002">
    <w:abstractNumId w:val="0"/>
  </w:num>
  <w:num w:numId="2" w16cid:durableId="1454594237">
    <w:abstractNumId w:val="1"/>
  </w:num>
  <w:num w:numId="3" w16cid:durableId="2064283456">
    <w:abstractNumId w:val="2"/>
  </w:num>
  <w:num w:numId="4" w16cid:durableId="109991196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DF"/>
    <w:rsid w:val="00000000"/>
    <w:rsid w:val="000102B6"/>
    <w:rsid w:val="0001495E"/>
    <w:rsid w:val="0001626D"/>
    <w:rsid w:val="00020201"/>
    <w:rsid w:val="00040852"/>
    <w:rsid w:val="0008303B"/>
    <w:rsid w:val="00086759"/>
    <w:rsid w:val="00096EA6"/>
    <w:rsid w:val="0010367C"/>
    <w:rsid w:val="00136FAC"/>
    <w:rsid w:val="00174C6E"/>
    <w:rsid w:val="001B655A"/>
    <w:rsid w:val="001D38CA"/>
    <w:rsid w:val="002174C2"/>
    <w:rsid w:val="00280CB5"/>
    <w:rsid w:val="00281FF8"/>
    <w:rsid w:val="002C2DB5"/>
    <w:rsid w:val="002E6287"/>
    <w:rsid w:val="00317906"/>
    <w:rsid w:val="003331BA"/>
    <w:rsid w:val="00394D75"/>
    <w:rsid w:val="003C520B"/>
    <w:rsid w:val="004114D9"/>
    <w:rsid w:val="004358DC"/>
    <w:rsid w:val="0048066F"/>
    <w:rsid w:val="004B13B1"/>
    <w:rsid w:val="004E05DF"/>
    <w:rsid w:val="00504626"/>
    <w:rsid w:val="00524B92"/>
    <w:rsid w:val="00544235"/>
    <w:rsid w:val="00560F76"/>
    <w:rsid w:val="00575777"/>
    <w:rsid w:val="0058317D"/>
    <w:rsid w:val="005A2E9D"/>
    <w:rsid w:val="005A70A7"/>
    <w:rsid w:val="0066642C"/>
    <w:rsid w:val="006A4E7D"/>
    <w:rsid w:val="006E1078"/>
    <w:rsid w:val="007038AD"/>
    <w:rsid w:val="00736BDC"/>
    <w:rsid w:val="007520BE"/>
    <w:rsid w:val="00840C37"/>
    <w:rsid w:val="00844354"/>
    <w:rsid w:val="00891A6F"/>
    <w:rsid w:val="008962D9"/>
    <w:rsid w:val="008B4FB8"/>
    <w:rsid w:val="00961A6A"/>
    <w:rsid w:val="00965BE3"/>
    <w:rsid w:val="009F49FA"/>
    <w:rsid w:val="00A06316"/>
    <w:rsid w:val="00A448C1"/>
    <w:rsid w:val="00AA3F60"/>
    <w:rsid w:val="00AA7AA0"/>
    <w:rsid w:val="00AB23D6"/>
    <w:rsid w:val="00AE735A"/>
    <w:rsid w:val="00B147EA"/>
    <w:rsid w:val="00B23B76"/>
    <w:rsid w:val="00B83428"/>
    <w:rsid w:val="00BB4583"/>
    <w:rsid w:val="00C06448"/>
    <w:rsid w:val="00C34F93"/>
    <w:rsid w:val="00C455D8"/>
    <w:rsid w:val="00C5399C"/>
    <w:rsid w:val="00C720E6"/>
    <w:rsid w:val="00C858F0"/>
    <w:rsid w:val="00C9396E"/>
    <w:rsid w:val="00C976F7"/>
    <w:rsid w:val="00CA6B4F"/>
    <w:rsid w:val="00D45644"/>
    <w:rsid w:val="00D57317"/>
    <w:rsid w:val="00D74DBF"/>
    <w:rsid w:val="00DA4A43"/>
    <w:rsid w:val="00DC5883"/>
    <w:rsid w:val="00DC5CA9"/>
    <w:rsid w:val="00DE3A9B"/>
    <w:rsid w:val="00DF3520"/>
    <w:rsid w:val="00E16B6E"/>
    <w:rsid w:val="00E31B60"/>
    <w:rsid w:val="00E37225"/>
    <w:rsid w:val="00E710E9"/>
    <w:rsid w:val="00EA417A"/>
    <w:rsid w:val="00EB77DE"/>
    <w:rsid w:val="00F31F51"/>
    <w:rsid w:val="00F35A83"/>
    <w:rsid w:val="00F750EF"/>
    <w:rsid w:val="00F86103"/>
    <w:rsid w:val="00FD1900"/>
    <w:rsid w:val="00FF5310"/>
    <w:rsid w:val="4B1D0C72"/>
    <w:rsid w:val="5BC28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E31DC"/>
  <w15:docId w15:val="{B8E4EC91-395A-4B21-84D3-9EEAE85DBF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9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6B6E"/>
    <w:rPr>
      <w:rFonts w:ascii="Century Gothic" w:hAnsi="Century Gothic"/>
      <w:color w:val="404040" w:themeColor="text1" w:themeTint="B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E31B60"/>
    <w:pPr>
      <w:keepNext/>
      <w:keepLines/>
      <w:spacing w:before="480"/>
      <w:outlineLvl w:val="0"/>
    </w:pPr>
    <w:rPr>
      <w:rFonts w:cs="Times New Roman (Headings CS)" w:eastAsiaTheme="majorEastAsia"/>
      <w:b/>
      <w:caps/>
      <w:color w:val="8E3E0E" w:themeColor="accent3" w:themeShade="80"/>
      <w:spacing w:val="10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hAnsiTheme="majorHAnsi" w:eastAsiaTheme="majorEastAsia" w:cstheme="majorBidi"/>
      <w:color w:val="000131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BB4583"/>
    <w:pPr>
      <w:spacing w:before="720" w:after="960"/>
      <w:contextualSpacing/>
    </w:pPr>
    <w:rPr>
      <w:rFonts w:cs="Times New Roman (Body CS)"/>
      <w:b/>
      <w:caps/>
      <w:color w:val="F4B793" w:themeColor="accent3" w:themeTint="99"/>
      <w:spacing w:val="60"/>
      <w:sz w:val="48"/>
      <w:szCs w:val="48"/>
      <w14:textOutline w14:w="6350" w14:cap="rnd" w14:cmpd="sng" w14:algn="ctr">
        <w14:solidFill>
          <w14:schemeClr w14:val="accent4">
            <w14:lumMod w14:val="75000"/>
          </w14:schemeClr>
        </w14:solidFill>
        <w14:prstDash w14:val="solid"/>
        <w14:bevel/>
      </w14:textOutline>
    </w:rPr>
  </w:style>
  <w:style w:type="character" w:styleId="TitleChar" w:customStyle="1">
    <w:name w:val="Title Char"/>
    <w:basedOn w:val="DefaultParagraphFont"/>
    <w:link w:val="Title"/>
    <w:uiPriority w:val="6"/>
    <w:rsid w:val="00BB4583"/>
    <w:rPr>
      <w:rFonts w:ascii="Century Gothic" w:hAnsi="Century Gothic" w:cs="Times New Roman (Body CS)"/>
      <w:b/>
      <w:caps/>
      <w:color w:val="F4B793" w:themeColor="accent3" w:themeTint="99"/>
      <w:spacing w:val="60"/>
      <w:sz w:val="48"/>
      <w:szCs w:val="48"/>
      <w14:textOutline w14:w="6350" w14:cap="rnd" w14:cmpd="sng" w14:algn="ctr">
        <w14:solidFill>
          <w14:schemeClr w14:val="accent4">
            <w14:lumMod w14:val="75000"/>
          </w14:schemeClr>
        </w14:solidFill>
        <w14:prstDash w14:val="solid"/>
        <w14:bevel/>
      </w14:textOutline>
    </w:rPr>
  </w:style>
  <w:style w:type="paragraph" w:styleId="RowHeading" w:customStyle="1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rmHeading" w:customStyle="1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semiHidden/>
    <w:qFormat/>
    <w:pPr>
      <w:spacing w:after="320"/>
    </w:pPr>
  </w:style>
  <w:style w:type="character" w:styleId="Heading1Char" w:customStyle="1">
    <w:name w:val="Heading 1 Char"/>
    <w:basedOn w:val="DefaultParagraphFont"/>
    <w:link w:val="Heading1"/>
    <w:uiPriority w:val="4"/>
    <w:rsid w:val="00E31B60"/>
    <w:rPr>
      <w:rFonts w:ascii="Century Gothic" w:hAnsi="Century Gothic" w:cs="Times New Roman (Headings CS)" w:eastAsiaTheme="majorEastAsia"/>
      <w:b/>
      <w:caps/>
      <w:color w:val="8E3E0E" w:themeColor="accent3" w:themeShade="80"/>
      <w:spacing w:val="10"/>
      <w:sz w:val="28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styleId="Heading2Char" w:customStyle="1">
    <w:name w:val="Heading 2 Char"/>
    <w:basedOn w:val="DefaultParagraphFont"/>
    <w:link w:val="Heading2"/>
    <w:uiPriority w:val="6"/>
    <w:semiHidden/>
    <w:rsid w:val="000102B6"/>
    <w:rPr>
      <w:rFonts w:asciiTheme="majorHAnsi" w:hAnsiTheme="majorHAnsi" w:eastAsiaTheme="majorEastAsia" w:cstheme="majorBidi"/>
      <w:color w:val="000131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000131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styleId="Details" w:customStyle="1">
    <w:name w:val="Details"/>
    <w:basedOn w:val="Normal"/>
    <w:qFormat/>
    <w:rsid w:val="00E16B6E"/>
    <w:pPr>
      <w:spacing w:before="360"/>
      <w:contextualSpacing/>
    </w:pPr>
    <w:rPr>
      <w:rFonts w:asciiTheme="minorHAnsi" w:hAnsiTheme="minorHAnsi"/>
      <w:color w:val="auto"/>
    </w:rPr>
  </w:style>
  <w:style w:type="paragraph" w:styleId="NoSpacing">
    <w:name w:val="No Spacing"/>
    <w:uiPriority w:val="99"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E16B6E"/>
    <w:rPr>
      <w:b/>
      <w:i w:val="0"/>
      <w:iCs/>
      <w:color w:val="3280A1" w:themeColor="accent4" w:themeShade="BF"/>
    </w:rPr>
  </w:style>
  <w:style w:type="character" w:styleId="ui-provider" w:customStyle="1">
    <w:name w:val="ui-provider"/>
    <w:basedOn w:val="DefaultParagraphFont"/>
    <w:rsid w:val="004E05DF"/>
  </w:style>
  <w:style w:type="paragraph" w:styleId="ListParagraph">
    <w:name w:val="List Paragraph"/>
    <w:basedOn w:val="Normal"/>
    <w:uiPriority w:val="34"/>
    <w:semiHidden/>
    <w:qFormat/>
    <w:rsid w:val="004E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bi-s\AppData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A91B6AB35C4BF8B3E97DB8F0B2B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BF41D-30F8-4163-B317-CD382616EEC9}"/>
      </w:docPartPr>
      <w:docPartBody>
        <w:p w:rsidR="00000000" w:rsidRDefault="00000000">
          <w:pPr>
            <w:pStyle w:val="6DA91B6AB35C4BF8B3E97DB8F0B2BAD4"/>
          </w:pPr>
          <w:r w:rsidRPr="00E16B6E">
            <w:t>PTA MEETING MINUTES</w:t>
          </w:r>
        </w:p>
      </w:docPartBody>
    </w:docPart>
    <w:docPart>
      <w:docPartPr>
        <w:name w:val="8BBBE88F2E3C42C0BA432FECC97F3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1E3FA-0CD5-4D3C-AB8C-057550DFAD1B}"/>
      </w:docPartPr>
      <w:docPartBody>
        <w:p w:rsidR="00000000" w:rsidRDefault="00000000">
          <w:pPr>
            <w:pStyle w:val="8BBBE88F2E3C42C0BA432FECC97F31D7"/>
          </w:pPr>
          <w:r w:rsidRPr="00E16B6E">
            <w:rPr>
              <w:rStyle w:val="Emphasis"/>
            </w:rPr>
            <w:t>Date:</w:t>
          </w:r>
        </w:p>
      </w:docPartBody>
    </w:docPart>
    <w:docPart>
      <w:docPartPr>
        <w:name w:val="1C23C68AC1214F54802EB8F531437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25B97-ABA8-47D3-ABF0-76C46C020280}"/>
      </w:docPartPr>
      <w:docPartBody>
        <w:p w:rsidR="00000000" w:rsidRDefault="00000000">
          <w:pPr>
            <w:pStyle w:val="1C23C68AC1214F54802EB8F531437322"/>
          </w:pPr>
          <w:r w:rsidRPr="00E16B6E">
            <w:t>1/9/23</w:t>
          </w:r>
        </w:p>
      </w:docPartBody>
    </w:docPart>
    <w:docPart>
      <w:docPartPr>
        <w:name w:val="8AB62C41BFA0448A8C73D6225D7BF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F9366-168C-4342-BB75-CA081CADFE9B}"/>
      </w:docPartPr>
      <w:docPartBody>
        <w:p w:rsidR="00000000" w:rsidRDefault="00000000">
          <w:pPr>
            <w:pStyle w:val="8AB62C41BFA0448A8C73D6225D7BF9D6"/>
          </w:pPr>
          <w:r w:rsidRPr="00E16B6E">
            <w:rPr>
              <w:rStyle w:val="Emphasis"/>
            </w:rPr>
            <w:t>Time:</w:t>
          </w:r>
        </w:p>
      </w:docPartBody>
    </w:docPart>
    <w:docPart>
      <w:docPartPr>
        <w:name w:val="14E78B063EAB4BD6994B382D47FDE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1318D-D7CE-4AF0-AD6D-0C77F18E3700}"/>
      </w:docPartPr>
      <w:docPartBody>
        <w:p w:rsidR="00000000" w:rsidRDefault="00000000">
          <w:pPr>
            <w:pStyle w:val="14E78B063EAB4BD6994B382D47FDE5E2"/>
          </w:pPr>
          <w:r w:rsidRPr="00E16B6E">
            <w:t>9:00 AM</w:t>
          </w:r>
        </w:p>
      </w:docPartBody>
    </w:docPart>
    <w:docPart>
      <w:docPartPr>
        <w:name w:val="C70046D84F4D4C0E9309EA9655C06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774CD-4EA0-4AE8-AC41-3D3BE13AB93B}"/>
      </w:docPartPr>
      <w:docPartBody>
        <w:p w:rsidR="00000000" w:rsidRDefault="00000000">
          <w:pPr>
            <w:pStyle w:val="C70046D84F4D4C0E9309EA9655C06180"/>
          </w:pPr>
          <w:r w:rsidRPr="00E16B6E">
            <w:rPr>
              <w:rStyle w:val="Emphasis"/>
            </w:rPr>
            <w:t>Facilitator:</w:t>
          </w:r>
        </w:p>
      </w:docPartBody>
    </w:docPart>
    <w:docPart>
      <w:docPartPr>
        <w:name w:val="D52CA53354EB4FD3AFC186525C6EA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37923-7C29-40ED-A995-4AC56EDB15A5}"/>
      </w:docPartPr>
      <w:docPartBody>
        <w:p w:rsidR="00000000" w:rsidRDefault="00000000">
          <w:pPr>
            <w:pStyle w:val="D52CA53354EB4FD3AFC186525C6EA597"/>
          </w:pPr>
          <w:r w:rsidRPr="00E16B6E">
            <w:t xml:space="preserve">Cora Thomas </w:t>
          </w:r>
          <w:r w:rsidRPr="00E16B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9A91024502471F9F7A8C3FE7B81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2E67D-1FC8-4D7F-997D-1F3A81DC9503}"/>
      </w:docPartPr>
      <w:docPartBody>
        <w:p w:rsidR="00000000" w:rsidRDefault="00000000">
          <w:pPr>
            <w:pStyle w:val="059A91024502471F9F7A8C3FE7B819E2"/>
          </w:pPr>
          <w:bookmarkStart w:id="0" w:name="_Hlk121143983"/>
          <w:r w:rsidRPr="00E16B6E">
            <w:t>In attendance</w:t>
          </w:r>
          <w:bookmarkEnd w:id="0"/>
        </w:p>
      </w:docPartBody>
    </w:docPart>
    <w:docPart>
      <w:docPartPr>
        <w:name w:val="8A7E5FD61C2448CE9CE22A1D7924B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4A29-79D8-484A-8C2B-F9CEDE4C970F}"/>
      </w:docPartPr>
      <w:docPartBody>
        <w:p w:rsidR="00000000" w:rsidRDefault="00000000">
          <w:pPr>
            <w:pStyle w:val="8A7E5FD61C2448CE9CE22A1D7924BF2B"/>
          </w:pPr>
          <w:r w:rsidRPr="00E16B6E">
            <w:t>Mira Karlsson, Ian Hansson, Ozgur Tekin, August Bergqvist, Angelica Astrom, Allan Mattsson</w:t>
          </w:r>
        </w:p>
      </w:docPartBody>
    </w:docPart>
    <w:docPart>
      <w:docPartPr>
        <w:name w:val="ED402EBB691A4E3CB3DE4A8815F92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50BF6-7C21-4E7C-AA4C-DBD041BD925F}"/>
      </w:docPartPr>
      <w:docPartBody>
        <w:p w:rsidR="00000000" w:rsidRDefault="00000000">
          <w:pPr>
            <w:pStyle w:val="ED402EBB691A4E3CB3DE4A8815F928B7"/>
          </w:pPr>
          <w:r w:rsidRPr="00E16B6E">
            <w:t>Approval of minutes</w:t>
          </w:r>
        </w:p>
      </w:docPartBody>
    </w:docPart>
    <w:docPart>
      <w:docPartPr>
        <w:name w:val="C78B8D2FDABF47EE9CDB22D0EC912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CF257-8D85-4881-95FD-9258F74FB830}"/>
      </w:docPartPr>
      <w:docPartBody>
        <w:p w:rsidR="00000000" w:rsidRDefault="00000000">
          <w:pPr>
            <w:pStyle w:val="C78B8D2FDABF47EE9CDB22D0EC912114"/>
          </w:pPr>
          <w:r w:rsidRPr="00E16B6E">
            <w:t>The minutes were read from the December meeting and approved.</w:t>
          </w:r>
        </w:p>
      </w:docPartBody>
    </w:docPart>
    <w:docPart>
      <w:docPartPr>
        <w:name w:val="FBF61F3D5A9A4B0AB53781021EE5D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0F5E0-3CE4-498C-B332-EC6B0B46FD34}"/>
      </w:docPartPr>
      <w:docPartBody>
        <w:p w:rsidR="00000000" w:rsidRDefault="00000000">
          <w:pPr>
            <w:pStyle w:val="FBF61F3D5A9A4B0AB53781021EE5D6D7"/>
          </w:pPr>
          <w:r w:rsidRPr="00E16B6E">
            <w:t>Princ</w:t>
          </w:r>
          <w:r w:rsidRPr="00E16B6E">
            <w:t>ipal’s report</w:t>
          </w:r>
        </w:p>
      </w:docPartBody>
    </w:docPart>
    <w:docPart>
      <w:docPartPr>
        <w:name w:val="F45D059A42C24F87817DDC6D454CA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7039D-E616-449B-A624-482FA06E3A97}"/>
      </w:docPartPr>
      <w:docPartBody>
        <w:p w:rsidR="00000000" w:rsidRDefault="00C976F7" w:rsidP="00C976F7">
          <w:pPr>
            <w:pStyle w:val="F45D059A42C24F87817DDC6D454CAF51"/>
          </w:pPr>
          <w:bookmarkStart w:id="1" w:name="_Hlk121140716"/>
          <w:bookmarkEnd w:id="1"/>
          <w:r w:rsidRPr="00E16B6E">
            <w:rPr>
              <w:rStyle w:val="Emphasis"/>
            </w:rPr>
            <w:t>Date:</w:t>
          </w:r>
        </w:p>
      </w:docPartBody>
    </w:docPart>
    <w:docPart>
      <w:docPartPr>
        <w:name w:val="E959AD6691C44116B33DF9CD4A9AA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0E591-E1FB-46C7-86A0-D8C39741D92F}"/>
      </w:docPartPr>
      <w:docPartBody>
        <w:p w:rsidR="00000000" w:rsidRDefault="00C976F7" w:rsidP="00C976F7">
          <w:pPr>
            <w:pStyle w:val="E959AD6691C44116B33DF9CD4A9AAC6D"/>
          </w:pPr>
          <w:r w:rsidRPr="00E16B6E">
            <w:t>Mira Karlsson, Ian Hansson, Ozgur Tekin, August Bergqvist, Angelica Astrom, Allan Mattsson</w:t>
          </w:r>
        </w:p>
      </w:docPartBody>
    </w:docPart>
    <w:docPart>
      <w:docPartPr>
        <w:name w:val="83E7F2CBD8F245C7A087DA11947A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75C56-2E35-45DF-912D-C8A5576DDE66}"/>
      </w:docPartPr>
      <w:docPartBody>
        <w:p w:rsidR="00000000" w:rsidRDefault="00C976F7" w:rsidP="00C976F7">
          <w:pPr>
            <w:pStyle w:val="83E7F2CBD8F245C7A087DA11947AA806"/>
          </w:pPr>
          <w:r w:rsidRPr="00DE3A9B">
            <w:t>New business</w:t>
          </w:r>
        </w:p>
      </w:docPartBody>
    </w:docPart>
    <w:docPart>
      <w:docPartPr>
        <w:name w:val="1F4547CCF614488EB4A941A4442F0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14340-5E0F-435E-9970-AB77941BB2FF}"/>
      </w:docPartPr>
      <w:docPartBody>
        <w:p w:rsidR="00000000" w:rsidRDefault="00C976F7" w:rsidP="00C976F7">
          <w:pPr>
            <w:pStyle w:val="1F4547CCF614488EB4A941A4442F0A24"/>
          </w:pPr>
          <w:r w:rsidRPr="00E16B6E">
            <w:t>Mira Karlsson, Ian Hansson, Ozgur Tekin, August Bergqvist, Angelica Astrom, Allan Mattsson</w:t>
          </w:r>
        </w:p>
      </w:docPartBody>
    </w:docPart>
    <w:docPart>
      <w:docPartPr>
        <w:name w:val="E71A693710414269A8C5F1C7ED496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DF22E-CD5E-4E4D-AC9B-F8FF3A769639}"/>
      </w:docPartPr>
      <w:docPartBody>
        <w:p w:rsidR="00000000" w:rsidRDefault="00C976F7" w:rsidP="00C976F7">
          <w:pPr>
            <w:pStyle w:val="E71A693710414269A8C5F1C7ED4968B8"/>
          </w:pPr>
          <w:r w:rsidRPr="00E16B6E">
            <w:t>Mira Karlsson, Ian Hansson, Ozgur Tekin, August Bergqvist, Angelica Astrom, Allan Mattsson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5398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F7"/>
    <w:rsid w:val="00257DFB"/>
    <w:rsid w:val="00C9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A91B6AB35C4BF8B3E97DB8F0B2BAD4">
    <w:name w:val="6DA91B6AB35C4BF8B3E97DB8F0B2BAD4"/>
  </w:style>
  <w:style w:type="character" w:styleId="Emphasis">
    <w:name w:val="Emphasis"/>
    <w:basedOn w:val="DefaultParagraphFont"/>
    <w:uiPriority w:val="20"/>
    <w:qFormat/>
    <w:rsid w:val="00C976F7"/>
    <w:rPr>
      <w:b/>
      <w:i w:val="0"/>
      <w:iCs/>
      <w:color w:val="BF8F00" w:themeColor="accent4" w:themeShade="BF"/>
    </w:rPr>
  </w:style>
  <w:style w:type="paragraph" w:customStyle="1" w:styleId="8BBBE88F2E3C42C0BA432FECC97F31D7">
    <w:name w:val="8BBBE88F2E3C42C0BA432FECC97F31D7"/>
  </w:style>
  <w:style w:type="paragraph" w:customStyle="1" w:styleId="1C23C68AC1214F54802EB8F531437322">
    <w:name w:val="1C23C68AC1214F54802EB8F531437322"/>
  </w:style>
  <w:style w:type="paragraph" w:customStyle="1" w:styleId="8AB62C41BFA0448A8C73D6225D7BF9D6">
    <w:name w:val="8AB62C41BFA0448A8C73D6225D7BF9D6"/>
  </w:style>
  <w:style w:type="paragraph" w:customStyle="1" w:styleId="14E78B063EAB4BD6994B382D47FDE5E2">
    <w:name w:val="14E78B063EAB4BD6994B382D47FDE5E2"/>
  </w:style>
  <w:style w:type="paragraph" w:customStyle="1" w:styleId="C70046D84F4D4C0E9309EA9655C06180">
    <w:name w:val="C70046D84F4D4C0E9309EA9655C0618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2CA53354EB4FD3AFC186525C6EA597">
    <w:name w:val="D52CA53354EB4FD3AFC186525C6EA597"/>
  </w:style>
  <w:style w:type="paragraph" w:customStyle="1" w:styleId="059A91024502471F9F7A8C3FE7B819E2">
    <w:name w:val="059A91024502471F9F7A8C3FE7B819E2"/>
  </w:style>
  <w:style w:type="paragraph" w:customStyle="1" w:styleId="8A7E5FD61C2448CE9CE22A1D7924BF2B">
    <w:name w:val="8A7E5FD61C2448CE9CE22A1D7924BF2B"/>
  </w:style>
  <w:style w:type="paragraph" w:customStyle="1" w:styleId="ED402EBB691A4E3CB3DE4A8815F928B7">
    <w:name w:val="ED402EBB691A4E3CB3DE4A8815F928B7"/>
  </w:style>
  <w:style w:type="paragraph" w:customStyle="1" w:styleId="C78B8D2FDABF47EE9CDB22D0EC912114">
    <w:name w:val="C78B8D2FDABF47EE9CDB22D0EC912114"/>
  </w:style>
  <w:style w:type="paragraph" w:customStyle="1" w:styleId="BAE1FD6517D048DA833725C3631AD6E4">
    <w:name w:val="BAE1FD6517D048DA833725C3631AD6E4"/>
  </w:style>
  <w:style w:type="paragraph" w:customStyle="1" w:styleId="A72383D325BD4BD1B836095B528052C4">
    <w:name w:val="A72383D325BD4BD1B836095B528052C4"/>
  </w:style>
  <w:style w:type="paragraph" w:customStyle="1" w:styleId="B5A576D335AD401498FFF4F9C701E4A3">
    <w:name w:val="B5A576D335AD401498FFF4F9C701E4A3"/>
  </w:style>
  <w:style w:type="paragraph" w:customStyle="1" w:styleId="1AB97108C4D94192B4745B4D3ABD7ECE">
    <w:name w:val="1AB97108C4D94192B4745B4D3ABD7ECE"/>
  </w:style>
  <w:style w:type="paragraph" w:customStyle="1" w:styleId="875D6A99E1E146CA9B5AF9048DB3A3A1">
    <w:name w:val="875D6A99E1E146CA9B5AF9048DB3A3A1"/>
  </w:style>
  <w:style w:type="paragraph" w:customStyle="1" w:styleId="0990484A3EF544018AE2DBA7EA201C5F">
    <w:name w:val="0990484A3EF544018AE2DBA7EA201C5F"/>
  </w:style>
  <w:style w:type="paragraph" w:customStyle="1" w:styleId="386269A1D7084316829290D8ED932FB0">
    <w:name w:val="386269A1D7084316829290D8ED932FB0"/>
  </w:style>
  <w:style w:type="paragraph" w:customStyle="1" w:styleId="80412C952399465887EC4694A6AB490A">
    <w:name w:val="80412C952399465887EC4694A6AB490A"/>
  </w:style>
  <w:style w:type="paragraph" w:customStyle="1" w:styleId="592008DD560E4B638F3F0481D40842A0">
    <w:name w:val="592008DD560E4B638F3F0481D40842A0"/>
  </w:style>
  <w:style w:type="paragraph" w:customStyle="1" w:styleId="FBF61F3D5A9A4B0AB53781021EE5D6D7">
    <w:name w:val="FBF61F3D5A9A4B0AB53781021EE5D6D7"/>
  </w:style>
  <w:style w:type="paragraph" w:customStyle="1" w:styleId="213E0857E07D4E2A8CB819322E47F7FC">
    <w:name w:val="213E0857E07D4E2A8CB819322E47F7FC"/>
  </w:style>
  <w:style w:type="paragraph" w:customStyle="1" w:styleId="A2529C91ECB04DD9A9CEE7DEF91A1C03">
    <w:name w:val="A2529C91ECB04DD9A9CEE7DEF91A1C03"/>
  </w:style>
  <w:style w:type="paragraph" w:styleId="ListBullet">
    <w:name w:val="List Bullet"/>
    <w:basedOn w:val="Normal"/>
    <w:uiPriority w:val="10"/>
    <w:qFormat/>
    <w:rsid w:val="00C976F7"/>
    <w:pPr>
      <w:numPr>
        <w:numId w:val="1"/>
      </w:numPr>
      <w:spacing w:before="100" w:after="100" w:line="240" w:lineRule="auto"/>
      <w:contextualSpacing/>
    </w:pPr>
    <w:rPr>
      <w:rFonts w:ascii="Century Gothic" w:hAnsi="Century Gothic"/>
      <w:color w:val="404040" w:themeColor="text1" w:themeTint="BF"/>
      <w:sz w:val="20"/>
      <w:szCs w:val="21"/>
      <w:lang w:val="en-US" w:eastAsia="ja-JP"/>
    </w:rPr>
  </w:style>
  <w:style w:type="paragraph" w:customStyle="1" w:styleId="F589EA3FE15F49C892E9BA40F4C4FEF8">
    <w:name w:val="F589EA3FE15F49C892E9BA40F4C4FEF8"/>
  </w:style>
  <w:style w:type="paragraph" w:customStyle="1" w:styleId="648DF4FA95114C2F9C8C72CBC6516E7C">
    <w:name w:val="648DF4FA95114C2F9C8C72CBC6516E7C"/>
  </w:style>
  <w:style w:type="paragraph" w:customStyle="1" w:styleId="EA40CB355A314CD6A55E1370C16F3E52">
    <w:name w:val="EA40CB355A314CD6A55E1370C16F3E52"/>
  </w:style>
  <w:style w:type="paragraph" w:customStyle="1" w:styleId="12BBB3A19E24472F92740AAB050ACDDF">
    <w:name w:val="12BBB3A19E24472F92740AAB050ACDDF"/>
  </w:style>
  <w:style w:type="paragraph" w:customStyle="1" w:styleId="EC31AFFBB675474FBC097A4F42AFFABB">
    <w:name w:val="EC31AFFBB675474FBC097A4F42AFFABB"/>
  </w:style>
  <w:style w:type="paragraph" w:customStyle="1" w:styleId="FDB735EAE70F42A3B6BA28D35411FDBF">
    <w:name w:val="FDB735EAE70F42A3B6BA28D35411FDBF"/>
  </w:style>
  <w:style w:type="paragraph" w:customStyle="1" w:styleId="77B07DAB981848889C8645DB0B022FA0">
    <w:name w:val="77B07DAB981848889C8645DB0B022FA0"/>
  </w:style>
  <w:style w:type="paragraph" w:customStyle="1" w:styleId="BA38C6642F1C40AEBC6E20FA5A6CE2E5">
    <w:name w:val="BA38C6642F1C40AEBC6E20FA5A6CE2E5"/>
  </w:style>
  <w:style w:type="paragraph" w:customStyle="1" w:styleId="F45D059A42C24F87817DDC6D454CAF51">
    <w:name w:val="F45D059A42C24F87817DDC6D454CAF51"/>
    <w:rsid w:val="00C976F7"/>
  </w:style>
  <w:style w:type="paragraph" w:customStyle="1" w:styleId="E959AD6691C44116B33DF9CD4A9AAC6D">
    <w:name w:val="E959AD6691C44116B33DF9CD4A9AAC6D"/>
    <w:rsid w:val="00C976F7"/>
  </w:style>
  <w:style w:type="paragraph" w:customStyle="1" w:styleId="6D69E518A955428AB0C440425CBA9DD8">
    <w:name w:val="6D69E518A955428AB0C440425CBA9DD8"/>
    <w:rsid w:val="00C976F7"/>
  </w:style>
  <w:style w:type="paragraph" w:customStyle="1" w:styleId="4D82D14C97F941F8B81E897AD3789494">
    <w:name w:val="4D82D14C97F941F8B81E897AD3789494"/>
    <w:rsid w:val="00C976F7"/>
  </w:style>
  <w:style w:type="paragraph" w:customStyle="1" w:styleId="83E7F2CBD8F245C7A087DA11947AA806">
    <w:name w:val="83E7F2CBD8F245C7A087DA11947AA806"/>
    <w:rsid w:val="00C976F7"/>
  </w:style>
  <w:style w:type="paragraph" w:customStyle="1" w:styleId="EBB10E0793DC4F3E98EDE52346F0F06D">
    <w:name w:val="EBB10E0793DC4F3E98EDE52346F0F06D"/>
    <w:rsid w:val="00C976F7"/>
  </w:style>
  <w:style w:type="paragraph" w:customStyle="1" w:styleId="46C9CF9478474E50816F434ED2E1DF62">
    <w:name w:val="46C9CF9478474E50816F434ED2E1DF62"/>
    <w:rsid w:val="00C976F7"/>
  </w:style>
  <w:style w:type="paragraph" w:customStyle="1" w:styleId="CCD266D2C2AF4EFCB4EC86E2573032C5">
    <w:name w:val="CCD266D2C2AF4EFCB4EC86E2573032C5"/>
    <w:rsid w:val="00C976F7"/>
  </w:style>
  <w:style w:type="paragraph" w:customStyle="1" w:styleId="1F4547CCF614488EB4A941A4442F0A24">
    <w:name w:val="1F4547CCF614488EB4A941A4442F0A24"/>
    <w:rsid w:val="00C976F7"/>
  </w:style>
  <w:style w:type="paragraph" w:customStyle="1" w:styleId="E71A693710414269A8C5F1C7ED4968B8">
    <w:name w:val="E71A693710414269A8C5F1C7ED4968B8"/>
    <w:rsid w:val="00C97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4bd877-b825-42ab-a1db-83bfcc9f5c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6BB3B7BC5424588178BA9E6E2ADAC" ma:contentTypeVersion="6" ma:contentTypeDescription="Create a new document." ma:contentTypeScope="" ma:versionID="fcc9225c06f35666523f1bffc3bca40d">
  <xsd:schema xmlns:xsd="http://www.w3.org/2001/XMLSchema" xmlns:xs="http://www.w3.org/2001/XMLSchema" xmlns:p="http://schemas.microsoft.com/office/2006/metadata/properties" xmlns:ns3="084bd877-b825-42ab-a1db-83bfcc9f5c9b" xmlns:ns4="35644af2-061f-440e-91c6-ed5747951df3" targetNamespace="http://schemas.microsoft.com/office/2006/metadata/properties" ma:root="true" ma:fieldsID="0e128be3979889d615588619c280c044" ns3:_="" ns4:_="">
    <xsd:import namespace="084bd877-b825-42ab-a1db-83bfcc9f5c9b"/>
    <xsd:import namespace="35644af2-061f-440e-91c6-ed5747951d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bd877-b825-42ab-a1db-83bfcc9f5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44af2-061f-440e-91c6-ed5747951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5D0AC1-CB33-44DE-9138-7938B0043CDB}">
  <ds:schemaRefs>
    <ds:schemaRef ds:uri="http://schemas.microsoft.com/office/2006/metadata/properties"/>
    <ds:schemaRef ds:uri="http://schemas.microsoft.com/office/infopath/2007/PartnerControls"/>
    <ds:schemaRef ds:uri="084bd877-b825-42ab-a1db-83bfcc9f5c9b"/>
  </ds:schemaRefs>
</ds:datastoreItem>
</file>

<file path=customXml/itemProps2.xml><?xml version="1.0" encoding="utf-8"?>
<ds:datastoreItem xmlns:ds="http://schemas.openxmlformats.org/officeDocument/2006/customXml" ds:itemID="{4D269E14-2A35-4F73-B48A-97C23B9E9B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AD6925-C005-4226-BB96-2C2E733B5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bd877-b825-42ab-a1db-83bfcc9f5c9b"/>
    <ds:schemaRef ds:uri="35644af2-061f-440e-91c6-ed5747951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Education minutes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Ken Kuo</lastModifiedBy>
  <revision>2</revision>
  <dcterms:created xsi:type="dcterms:W3CDTF">2023-04-10T01:39:00.0000000Z</dcterms:created>
  <dcterms:modified xsi:type="dcterms:W3CDTF">2023-04-10T02:22:53.8556367Z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0x0101006806BB3B7BC5424588178BA9E6E2ADAC</vt:lpwstr>
  </property>
</Properties>
</file>